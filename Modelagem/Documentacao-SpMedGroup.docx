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0329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0329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0329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5F018E" w:rsidP="009B5655">
      <w:r>
        <w:t>D</w:t>
      </w:r>
      <w:r>
        <w:t>esenvolver um sistema web/mobile integrado onde seja possível realizar a gestão da clínica de forma automatizada e ter acesso fácil aos dados sobre as informações de seus pacientes.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5F018E">
      <w:r>
        <w:t xml:space="preserve">O Projeto será separado em Sprints para melhor resolução dos problemas. Sprint 1 será feito o banco de dados com </w:t>
      </w:r>
      <w:proofErr w:type="gramStart"/>
      <w:r>
        <w:t>o modelo entidade</w:t>
      </w:r>
      <w:proofErr w:type="gramEnd"/>
      <w:r>
        <w:t xml:space="preserve"> relacionamento e o banco de dados no SQL Server adicionando os dados conforme as tabelas criadas. Sprint 2 será feito o API ligando o </w:t>
      </w:r>
      <w:proofErr w:type="spellStart"/>
      <w:r>
        <w:t>back-end</w:t>
      </w:r>
      <w:proofErr w:type="spellEnd"/>
      <w:r>
        <w:t xml:space="preserve"> com o banco de dados. Sprint 3 a parte de front-end. Sprint 4 será feito a parte Mobile do projeto. Sprint 5 será feito a integração com o banco de dados não-relacionais através do Big-Data.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5F018E">
      <w:r>
        <w:t xml:space="preserve">Na Sprint 1 foi feito </w:t>
      </w:r>
      <w:proofErr w:type="gramStart"/>
      <w:r>
        <w:t>o modelo entidade</w:t>
      </w:r>
      <w:proofErr w:type="gramEnd"/>
      <w:r>
        <w:t xml:space="preserve"> relacionamento, demonstrando o</w:t>
      </w:r>
      <w:r w:rsidR="00F8599E">
        <w:t>s</w:t>
      </w:r>
      <w:r>
        <w:t xml:space="preserve"> modelo conceitual, lógico e </w:t>
      </w:r>
      <w:proofErr w:type="spellStart"/>
      <w:r w:rsidR="00F8599E">
        <w:t>fisíco</w:t>
      </w:r>
      <w:proofErr w:type="spellEnd"/>
      <w:r w:rsidR="00F8599E">
        <w:t>. Após a modelagem foi realizado os scripts do SQL Server, seguindo o padrão de linguagem de definição de dados (DDL), montagem dos dados (DML) e visualização (DQL).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F8599E">
      <w:r>
        <w:t>A modelagem é uma visualização de como ficará o sistema com seus respectivos usuários, mostrando a estrutura de todo o projeto.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lastRenderedPageBreak/>
        <w:t>Modelo Lógico</w:t>
      </w:r>
      <w:bookmarkEnd w:id="10"/>
      <w:bookmarkEnd w:id="11"/>
    </w:p>
    <w:p w:rsidR="00DA19B6" w:rsidRDefault="00F8599E" w:rsidP="008A7F37">
      <w:pPr>
        <w:pStyle w:val="cabealho2"/>
      </w:pPr>
      <w:bookmarkStart w:id="12" w:name="_Toc533767849"/>
      <w:bookmarkStart w:id="13" w:name="_Toc3879736"/>
      <w:r>
        <w:rPr>
          <w:noProof/>
        </w:rPr>
        <w:drawing>
          <wp:inline distT="0" distB="0" distL="0" distR="0">
            <wp:extent cx="5732145" cy="555301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55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BD1">
        <w:t>Modelo Físico</w:t>
      </w:r>
      <w:bookmarkEnd w:id="12"/>
      <w:bookmarkEnd w:id="13"/>
    </w:p>
    <w:p w:rsidR="00C92BD1" w:rsidRDefault="00F8599E" w:rsidP="008A7F37">
      <w:pPr>
        <w:pStyle w:val="cabealho2"/>
      </w:pPr>
      <w:bookmarkStart w:id="14" w:name="_Toc533767850"/>
      <w:bookmarkStart w:id="15" w:name="_Toc3879737"/>
      <w:r>
        <w:rPr>
          <w:noProof/>
        </w:rPr>
        <w:lastRenderedPageBreak/>
        <w:drawing>
          <wp:inline distT="0" distB="0" distL="0" distR="0">
            <wp:extent cx="5732145" cy="36823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BD1">
        <w:t>Modelo Conceitual</w:t>
      </w:r>
      <w:bookmarkEnd w:id="14"/>
      <w:bookmarkEnd w:id="15"/>
    </w:p>
    <w:p w:rsidR="00DA19B6" w:rsidRDefault="00F8599E">
      <w:r w:rsidRPr="00F8599E">
        <w:t xml:space="preserve">A modelagem conceitual </w:t>
      </w:r>
      <w:proofErr w:type="spellStart"/>
      <w:r w:rsidRPr="00F8599E">
        <w:t>basea-se</w:t>
      </w:r>
      <w:proofErr w:type="spellEnd"/>
      <w:r w:rsidRPr="00F8599E">
        <w:t xml:space="preserve"> no mais alto nível e deve ser usada para envolver o cliente, pois o foco aqui é discutir os aspectos do negócio do cliente e não da tecnologia.</w:t>
      </w:r>
    </w:p>
    <w:p w:rsidR="00F8599E" w:rsidRDefault="00F8599E"/>
    <w:p w:rsidR="00F8599E" w:rsidRDefault="00F8599E">
      <w:pPr>
        <w:sectPr w:rsidR="00F8599E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5732145" cy="4926163"/>
            <wp:effectExtent l="0" t="0" r="190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2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F8599E" w:rsidP="00295E15">
      <w:pPr>
        <w:ind w:firstLine="720"/>
      </w:pPr>
      <w:hyperlink r:id="rId15" w:history="1">
        <w:r>
          <w:rPr>
            <w:rStyle w:val="Hyperlink"/>
          </w:rPr>
          <w:t>https://trello.com/b/13IxAolx/sp-medical-group-projeto-senai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8" w:name="_Toc3879739"/>
      <w:bookmarkStart w:id="19" w:name="_Toc533767852"/>
      <w:r>
        <w:lastRenderedPageBreak/>
        <w:t>Back-End</w:t>
      </w:r>
      <w:bookmarkStart w:id="20" w:name="_GoBack"/>
      <w:bookmarkEnd w:id="18"/>
      <w:bookmarkEnd w:id="20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19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299" w:rsidRDefault="00603299">
      <w:pPr>
        <w:spacing w:after="0" w:line="240" w:lineRule="auto"/>
      </w:pPr>
      <w:r>
        <w:separator/>
      </w:r>
    </w:p>
  </w:endnote>
  <w:endnote w:type="continuationSeparator" w:id="0">
    <w:p w:rsidR="00603299" w:rsidRDefault="0060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0329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299" w:rsidRDefault="00603299">
      <w:pPr>
        <w:spacing w:after="0" w:line="240" w:lineRule="auto"/>
      </w:pPr>
      <w:r>
        <w:separator/>
      </w:r>
    </w:p>
  </w:footnote>
  <w:footnote w:type="continuationSeparator" w:id="0">
    <w:p w:rsidR="00603299" w:rsidRDefault="00603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F018E"/>
    <w:rsid w:val="00603299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  <w:rsid w:val="00F8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69DE8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13IxAolx/sp-medical-group-projeto-senai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513CB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D5245-8C20-40F4-9876-005F2710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15</Pages>
  <Words>627</Words>
  <Characters>3388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Flavio Do Nascimento Pires</cp:lastModifiedBy>
  <cp:revision>2</cp:revision>
  <dcterms:created xsi:type="dcterms:W3CDTF">2020-02-12T13:10:00Z</dcterms:created>
  <dcterms:modified xsi:type="dcterms:W3CDTF">2020-02-12T13:10:00Z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